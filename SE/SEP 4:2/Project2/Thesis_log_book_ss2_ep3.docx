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2465B" w14:textId="77777777" w:rsidR="00D149E7" w:rsidRPr="00AA073F" w:rsidRDefault="00CF458B" w:rsidP="0099331B">
      <w:pPr>
        <w:pBdr>
          <w:bottom w:val="single" w:sz="4" w:space="1" w:color="auto"/>
        </w:pBdr>
        <w:spacing w:before="120" w:after="0"/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4C66F36" wp14:editId="7BA55A08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882015" cy="882015"/>
            <wp:effectExtent l="0" t="0" r="0" b="0"/>
            <wp:wrapSquare wrapText="bothSides"/>
            <wp:docPr id="2" name="Picture 1" descr="Description: \\psf\Home\Insync\sunshiro@gmail.com\Programs\SE Program\logo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\\psf\Home\Insync\sunshiro@gmail.com\Programs\SE Program\logo_sma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31B" w:rsidRPr="00AA073F">
        <w:rPr>
          <w:rFonts w:ascii="Cambria" w:hAnsi="Cambria"/>
          <w:b/>
          <w:bCs/>
          <w:sz w:val="28"/>
          <w:szCs w:val="28"/>
        </w:rPr>
        <w:t>B.Eng. in Software Engineering</w:t>
      </w:r>
    </w:p>
    <w:p w14:paraId="6AD1E739" w14:textId="77777777" w:rsidR="0099331B" w:rsidRPr="00AA073F" w:rsidRDefault="0099331B" w:rsidP="00C42E06">
      <w:pPr>
        <w:spacing w:before="60" w:after="0"/>
        <w:ind w:left="720"/>
        <w:rPr>
          <w:rFonts w:ascii="Cambria" w:hAnsi="Cambria"/>
          <w:b/>
          <w:bCs/>
          <w:sz w:val="28"/>
          <w:szCs w:val="28"/>
        </w:rPr>
      </w:pPr>
      <w:r w:rsidRPr="00AA073F">
        <w:rPr>
          <w:rFonts w:ascii="Cambria" w:hAnsi="Cambria"/>
          <w:b/>
          <w:bCs/>
          <w:sz w:val="28"/>
          <w:szCs w:val="28"/>
        </w:rPr>
        <w:t>International College</w:t>
      </w:r>
    </w:p>
    <w:p w14:paraId="11A07191" w14:textId="77777777" w:rsidR="00C42E06" w:rsidRPr="00AA073F" w:rsidRDefault="0099331B" w:rsidP="00C42E06">
      <w:pPr>
        <w:spacing w:after="0"/>
        <w:rPr>
          <w:rFonts w:ascii="Cambria" w:hAnsi="Cambria"/>
          <w:b/>
          <w:bCs/>
          <w:i/>
          <w:iCs/>
          <w:sz w:val="28"/>
          <w:szCs w:val="28"/>
        </w:rPr>
      </w:pPr>
      <w:r w:rsidRPr="00AA073F">
        <w:rPr>
          <w:rFonts w:ascii="Cambria" w:hAnsi="Cambria"/>
          <w:b/>
          <w:bCs/>
          <w:i/>
          <w:iCs/>
          <w:sz w:val="28"/>
          <w:szCs w:val="28"/>
        </w:rPr>
        <w:t>King Mongkut’s Institute of Technology Ladkrabang</w:t>
      </w:r>
    </w:p>
    <w:p w14:paraId="533184E4" w14:textId="77777777" w:rsidR="00C42E06" w:rsidRPr="00AA073F" w:rsidRDefault="00C42E06" w:rsidP="00C42E06">
      <w:pPr>
        <w:spacing w:after="0"/>
        <w:rPr>
          <w:rFonts w:ascii="Cambria" w:hAnsi="Cambria"/>
          <w:b/>
          <w:bCs/>
          <w:i/>
          <w:iCs/>
          <w:sz w:val="28"/>
          <w:szCs w:val="28"/>
        </w:rPr>
      </w:pPr>
    </w:p>
    <w:p w14:paraId="2DC40807" w14:textId="77777777" w:rsidR="00C42E06" w:rsidRPr="00AA073F" w:rsidRDefault="00F7586C" w:rsidP="00C42E06">
      <w:pPr>
        <w:spacing w:after="0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Progress Report</w:t>
      </w:r>
    </w:p>
    <w:p w14:paraId="5283C1C1" w14:textId="159384A1" w:rsidR="00FE4D34" w:rsidRPr="00F7586C" w:rsidRDefault="00FE4D34" w:rsidP="00FE4D34">
      <w:pPr>
        <w:spacing w:before="120" w:after="120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 xml:space="preserve">February </w:t>
      </w:r>
      <w:r w:rsidR="0046367B">
        <w:rPr>
          <w:rFonts w:ascii="Cambria" w:hAnsi="Cambria"/>
          <w:b/>
          <w:bCs/>
          <w:i/>
          <w:iCs/>
          <w:sz w:val="28"/>
          <w:szCs w:val="28"/>
        </w:rPr>
        <w:t>24</w:t>
      </w:r>
      <w:r w:rsidRPr="00F7586C">
        <w:rPr>
          <w:rFonts w:ascii="Cambria" w:hAnsi="Cambria"/>
          <w:b/>
          <w:bCs/>
          <w:i/>
          <w:iCs/>
          <w:sz w:val="28"/>
          <w:szCs w:val="28"/>
        </w:rPr>
        <w:t xml:space="preserve"> – </w:t>
      </w:r>
      <w:r>
        <w:rPr>
          <w:rFonts w:ascii="Cambria" w:hAnsi="Cambria"/>
          <w:b/>
          <w:bCs/>
          <w:i/>
          <w:iCs/>
          <w:sz w:val="28"/>
          <w:szCs w:val="28"/>
        </w:rPr>
        <w:t xml:space="preserve">February </w:t>
      </w:r>
      <w:r w:rsidR="0046367B">
        <w:rPr>
          <w:rFonts w:ascii="Cambria" w:hAnsi="Cambria"/>
          <w:b/>
          <w:bCs/>
          <w:i/>
          <w:iCs/>
          <w:sz w:val="28"/>
          <w:szCs w:val="28"/>
        </w:rPr>
        <w:t>28</w:t>
      </w:r>
    </w:p>
    <w:p w14:paraId="2040D5B9" w14:textId="3742B75A" w:rsidR="0099331B" w:rsidRPr="00F7586C" w:rsidRDefault="009F3F87" w:rsidP="00C42E06">
      <w:pPr>
        <w:spacing w:before="120" w:after="240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Software Project I</w:t>
      </w:r>
      <w:r w:rsidR="00FE4D34">
        <w:rPr>
          <w:rFonts w:ascii="Cambria" w:hAnsi="Cambria"/>
          <w:b/>
          <w:bCs/>
          <w:sz w:val="28"/>
          <w:szCs w:val="28"/>
        </w:rPr>
        <w:t>I</w:t>
      </w:r>
      <w:r w:rsidR="00F7586C">
        <w:rPr>
          <w:rFonts w:ascii="Cambria" w:hAnsi="Cambria"/>
          <w:b/>
          <w:bCs/>
          <w:sz w:val="28"/>
          <w:szCs w:val="28"/>
        </w:rPr>
        <w:t xml:space="preserve">, </w:t>
      </w:r>
      <w:r w:rsidR="00AE1C25" w:rsidRPr="00F7586C">
        <w:rPr>
          <w:rFonts w:ascii="Cambria" w:hAnsi="Cambria"/>
          <w:b/>
          <w:bCs/>
          <w:sz w:val="28"/>
          <w:szCs w:val="28"/>
        </w:rPr>
        <w:t xml:space="preserve">Academic Year </w:t>
      </w:r>
      <w:r>
        <w:rPr>
          <w:rFonts w:ascii="Cambria" w:hAnsi="Cambria"/>
          <w:b/>
          <w:bCs/>
          <w:sz w:val="28"/>
          <w:szCs w:val="28"/>
        </w:rPr>
        <w:t>2019</w:t>
      </w:r>
    </w:p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7760"/>
      </w:tblGrid>
      <w:tr w:rsidR="00C31592" w:rsidRPr="00AA073F" w14:paraId="0F845323" w14:textId="77777777" w:rsidTr="005F0044">
        <w:tc>
          <w:tcPr>
            <w:tcW w:w="3256" w:type="dxa"/>
            <w:shd w:val="clear" w:color="auto" w:fill="auto"/>
          </w:tcPr>
          <w:p w14:paraId="7253E881" w14:textId="77777777" w:rsidR="0099331B" w:rsidRPr="00E06200" w:rsidRDefault="00757ADB" w:rsidP="00757ADB">
            <w:pPr>
              <w:spacing w:after="0"/>
              <w:contextualSpacing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7760" w:type="dxa"/>
            <w:shd w:val="clear" w:color="auto" w:fill="auto"/>
          </w:tcPr>
          <w:p w14:paraId="180B95F3" w14:textId="357A1094" w:rsidR="00F71A5B" w:rsidRPr="00E06200" w:rsidRDefault="006423A1" w:rsidP="006423A1">
            <w:pPr>
              <w:spacing w:after="0"/>
              <w:contextualSpacing/>
              <w:rPr>
                <w:rFonts w:cs="Calibri"/>
                <w:sz w:val="24"/>
                <w:szCs w:val="24"/>
              </w:rPr>
            </w:pPr>
            <w:proofErr w:type="spellStart"/>
            <w:r w:rsidRPr="006423A1">
              <w:rPr>
                <w:rFonts w:cs="Calibri"/>
                <w:sz w:val="24"/>
                <w:szCs w:val="24"/>
              </w:rPr>
              <w:t>Microgarden</w:t>
            </w:r>
            <w:proofErr w:type="spellEnd"/>
            <w:r w:rsidRPr="006423A1">
              <w:rPr>
                <w:rFonts w:cs="Calibri"/>
                <w:sz w:val="24"/>
                <w:szCs w:val="24"/>
              </w:rPr>
              <w:t xml:space="preserve"> System with Plant Monitoring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Pr="006423A1">
              <w:rPr>
                <w:rFonts w:cs="Calibri"/>
                <w:sz w:val="24"/>
                <w:szCs w:val="24"/>
              </w:rPr>
              <w:t>using Computer Vision</w:t>
            </w:r>
          </w:p>
        </w:tc>
      </w:tr>
      <w:tr w:rsidR="00C31592" w:rsidRPr="00AA073F" w14:paraId="3AF17486" w14:textId="77777777" w:rsidTr="005F0044">
        <w:tc>
          <w:tcPr>
            <w:tcW w:w="3256" w:type="dxa"/>
            <w:shd w:val="clear" w:color="auto" w:fill="auto"/>
          </w:tcPr>
          <w:p w14:paraId="6276209B" w14:textId="77777777" w:rsidR="0099331B" w:rsidRPr="00E06200" w:rsidRDefault="00F7586C" w:rsidP="00757ADB">
            <w:pPr>
              <w:spacing w:after="0"/>
              <w:contextualSpacing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Advisor</w:t>
            </w:r>
          </w:p>
        </w:tc>
        <w:tc>
          <w:tcPr>
            <w:tcW w:w="7760" w:type="dxa"/>
            <w:shd w:val="clear" w:color="auto" w:fill="auto"/>
          </w:tcPr>
          <w:p w14:paraId="68CDD1AB" w14:textId="2AD4782B" w:rsidR="0099331B" w:rsidRPr="00E06200" w:rsidRDefault="006423A1" w:rsidP="007A06AA">
            <w:pPr>
              <w:spacing w:after="0"/>
              <w:contextualSpacing/>
              <w:rPr>
                <w:rFonts w:cs="Calibri"/>
                <w:sz w:val="24"/>
                <w:szCs w:val="24"/>
              </w:rPr>
            </w:pPr>
            <w:r w:rsidRPr="006423A1">
              <w:rPr>
                <w:rFonts w:cs="Calibri"/>
                <w:sz w:val="24"/>
                <w:szCs w:val="24"/>
              </w:rPr>
              <w:t xml:space="preserve">Dr. </w:t>
            </w:r>
            <w:proofErr w:type="spellStart"/>
            <w:r w:rsidRPr="006423A1">
              <w:rPr>
                <w:rFonts w:cs="Calibri"/>
                <w:sz w:val="24"/>
                <w:szCs w:val="24"/>
              </w:rPr>
              <w:t>Ukrit</w:t>
            </w:r>
            <w:proofErr w:type="spellEnd"/>
            <w:r w:rsidRPr="006423A1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6423A1">
              <w:rPr>
                <w:rFonts w:cs="Calibri"/>
                <w:sz w:val="24"/>
                <w:szCs w:val="24"/>
              </w:rPr>
              <w:t>Watchareerueta</w:t>
            </w:r>
            <w:r>
              <w:rPr>
                <w:rFonts w:cs="Calibri"/>
                <w:sz w:val="24"/>
                <w:szCs w:val="24"/>
              </w:rPr>
              <w:t>i</w:t>
            </w:r>
            <w:proofErr w:type="spellEnd"/>
          </w:p>
        </w:tc>
      </w:tr>
      <w:tr w:rsidR="00F7586C" w:rsidRPr="00AA073F" w14:paraId="23C11685" w14:textId="77777777" w:rsidTr="005F0044">
        <w:tc>
          <w:tcPr>
            <w:tcW w:w="3256" w:type="dxa"/>
            <w:shd w:val="clear" w:color="auto" w:fill="auto"/>
          </w:tcPr>
          <w:p w14:paraId="5C1005A1" w14:textId="77777777" w:rsidR="00F7586C" w:rsidRDefault="00F7586C" w:rsidP="00757ADB">
            <w:pPr>
              <w:spacing w:after="0"/>
              <w:contextualSpacing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Students</w:t>
            </w:r>
          </w:p>
        </w:tc>
        <w:tc>
          <w:tcPr>
            <w:tcW w:w="7760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2"/>
              <w:gridCol w:w="2166"/>
              <w:gridCol w:w="3246"/>
            </w:tblGrid>
            <w:tr w:rsidR="00F7586C" w14:paraId="57F91CAF" w14:textId="77777777" w:rsidTr="009C0172">
              <w:tc>
                <w:tcPr>
                  <w:tcW w:w="2122" w:type="dxa"/>
                </w:tcPr>
                <w:p w14:paraId="6DB4E03B" w14:textId="24BE4189" w:rsidR="00F7586C" w:rsidRPr="00982BE5" w:rsidRDefault="006423A1" w:rsidP="00F7586C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sz w:val="24"/>
                      <w:szCs w:val="24"/>
                    </w:rPr>
                  </w:pPr>
                  <w:proofErr w:type="spellStart"/>
                  <w:r w:rsidRPr="006423A1">
                    <w:rPr>
                      <w:sz w:val="24"/>
                      <w:szCs w:val="24"/>
                    </w:rPr>
                    <w:t>Napat</w:t>
                  </w:r>
                  <w:proofErr w:type="spellEnd"/>
                </w:p>
              </w:tc>
              <w:tc>
                <w:tcPr>
                  <w:tcW w:w="2166" w:type="dxa"/>
                </w:tcPr>
                <w:p w14:paraId="4F0B231B" w14:textId="5322F301" w:rsidR="00F7586C" w:rsidRPr="00982BE5" w:rsidRDefault="006423A1" w:rsidP="00757ADB">
                  <w:pPr>
                    <w:spacing w:after="0"/>
                    <w:contextualSpacing/>
                    <w:rPr>
                      <w:sz w:val="24"/>
                      <w:szCs w:val="24"/>
                    </w:rPr>
                  </w:pPr>
                  <w:proofErr w:type="spellStart"/>
                  <w:r w:rsidRPr="006423A1">
                    <w:rPr>
                      <w:sz w:val="24"/>
                      <w:szCs w:val="24"/>
                    </w:rPr>
                    <w:t>Traikityanukul</w:t>
                  </w:r>
                  <w:proofErr w:type="spellEnd"/>
                </w:p>
              </w:tc>
              <w:tc>
                <w:tcPr>
                  <w:tcW w:w="3246" w:type="dxa"/>
                </w:tcPr>
                <w:p w14:paraId="794E9D65" w14:textId="0D8F4CA6" w:rsidR="00F7586C" w:rsidRPr="00982BE5" w:rsidRDefault="001D58BE" w:rsidP="00757ADB">
                  <w:pPr>
                    <w:spacing w:after="0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590900</w:t>
                  </w:r>
                  <w:r w:rsidR="006423A1">
                    <w:rPr>
                      <w:sz w:val="24"/>
                      <w:szCs w:val="24"/>
                    </w:rPr>
                    <w:t>11</w:t>
                  </w:r>
                </w:p>
              </w:tc>
            </w:tr>
            <w:tr w:rsidR="00F7586C" w14:paraId="58FF7FBF" w14:textId="77777777" w:rsidTr="009C0172">
              <w:tc>
                <w:tcPr>
                  <w:tcW w:w="2122" w:type="dxa"/>
                </w:tcPr>
                <w:p w14:paraId="0ACE3C1F" w14:textId="0B3A6B66" w:rsidR="00F7586C" w:rsidRPr="00982BE5" w:rsidRDefault="006423A1" w:rsidP="00F7586C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Pawin</w:t>
                  </w:r>
                  <w:proofErr w:type="spellEnd"/>
                </w:p>
              </w:tc>
              <w:tc>
                <w:tcPr>
                  <w:tcW w:w="2166" w:type="dxa"/>
                </w:tcPr>
                <w:p w14:paraId="24E51CDF" w14:textId="521508BC" w:rsidR="00F7586C" w:rsidRPr="00982BE5" w:rsidRDefault="006423A1" w:rsidP="00757ADB">
                  <w:pPr>
                    <w:spacing w:after="0"/>
                    <w:contextualSpacing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Tengamnuay</w:t>
                  </w:r>
                  <w:proofErr w:type="spellEnd"/>
                </w:p>
              </w:tc>
              <w:tc>
                <w:tcPr>
                  <w:tcW w:w="3246" w:type="dxa"/>
                </w:tcPr>
                <w:p w14:paraId="049165EA" w14:textId="4C1B7C63" w:rsidR="00F7586C" w:rsidRPr="00982BE5" w:rsidRDefault="00F7586C" w:rsidP="00757ADB">
                  <w:pPr>
                    <w:spacing w:after="0"/>
                    <w:contextualSpacing/>
                    <w:rPr>
                      <w:sz w:val="24"/>
                      <w:szCs w:val="24"/>
                    </w:rPr>
                  </w:pPr>
                  <w:r w:rsidRPr="00982BE5">
                    <w:rPr>
                      <w:sz w:val="24"/>
                      <w:szCs w:val="24"/>
                    </w:rPr>
                    <w:t>590900</w:t>
                  </w:r>
                  <w:r w:rsidR="006423A1">
                    <w:rPr>
                      <w:sz w:val="24"/>
                      <w:szCs w:val="24"/>
                    </w:rPr>
                    <w:t>21</w:t>
                  </w:r>
                </w:p>
              </w:tc>
            </w:tr>
          </w:tbl>
          <w:p w14:paraId="712496FB" w14:textId="77777777" w:rsidR="00F7586C" w:rsidRPr="00F7586C" w:rsidRDefault="00F7586C" w:rsidP="00757ADB">
            <w:pPr>
              <w:spacing w:after="0"/>
              <w:contextualSpacing/>
            </w:pPr>
          </w:p>
        </w:tc>
      </w:tr>
      <w:tr w:rsidR="00C31592" w:rsidRPr="00AA073F" w14:paraId="231D9323" w14:textId="77777777" w:rsidTr="005F0044">
        <w:tc>
          <w:tcPr>
            <w:tcW w:w="3256" w:type="dxa"/>
            <w:shd w:val="clear" w:color="auto" w:fill="auto"/>
          </w:tcPr>
          <w:p w14:paraId="41899F31" w14:textId="77777777" w:rsidR="0099331B" w:rsidRPr="00E06200" w:rsidRDefault="00F7586C" w:rsidP="00757ADB">
            <w:pPr>
              <w:spacing w:after="0"/>
              <w:contextualSpacing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Contents</w:t>
            </w:r>
          </w:p>
        </w:tc>
        <w:tc>
          <w:tcPr>
            <w:tcW w:w="7760" w:type="dxa"/>
            <w:shd w:val="clear" w:color="auto" w:fill="auto"/>
          </w:tcPr>
          <w:p w14:paraId="45F97595" w14:textId="035779D1" w:rsidR="00FE4D34" w:rsidRDefault="00DA2A26" w:rsidP="00FE4D34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Rewrite</w:t>
            </w:r>
            <w:r w:rsidR="00FE4D34"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user case diagram</w:t>
            </w:r>
            <w:r w:rsidR="00FE4D34">
              <w:rPr>
                <w:rFonts w:cs="Calibri"/>
                <w:sz w:val="24"/>
                <w:szCs w:val="24"/>
              </w:rPr>
              <w:t>.</w:t>
            </w:r>
          </w:p>
          <w:p w14:paraId="0E209EDD" w14:textId="1B83B32B" w:rsidR="00FE4D34" w:rsidRDefault="00DA2A26" w:rsidP="00FE4D34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Implement image segmentation</w:t>
            </w:r>
            <w:r w:rsidR="00FE4D34">
              <w:rPr>
                <w:rFonts w:cs="Calibri"/>
                <w:sz w:val="24"/>
                <w:szCs w:val="24"/>
              </w:rPr>
              <w:t>.</w:t>
            </w:r>
          </w:p>
          <w:p w14:paraId="147B2D93" w14:textId="5806FF4D" w:rsidR="00FE4D34" w:rsidRDefault="00DA2A26" w:rsidP="00FE4D34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Research deep neuron network more</w:t>
            </w:r>
            <w:r w:rsidR="00FE4D34">
              <w:rPr>
                <w:rFonts w:cs="Calibri"/>
                <w:sz w:val="24"/>
                <w:szCs w:val="24"/>
              </w:rPr>
              <w:t>.</w:t>
            </w:r>
          </w:p>
          <w:p w14:paraId="57AD0174" w14:textId="54901719" w:rsidR="0099331B" w:rsidRPr="00DA2A26" w:rsidRDefault="0099331B" w:rsidP="0057525A">
            <w:pPr>
              <w:pStyle w:val="ListParagraph"/>
              <w:spacing w:after="0"/>
              <w:rPr>
                <w:rFonts w:cs="Calibri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31592" w:rsidRPr="00AA073F" w14:paraId="27FD0E41" w14:textId="77777777" w:rsidTr="005F0044">
        <w:tc>
          <w:tcPr>
            <w:tcW w:w="3256" w:type="dxa"/>
            <w:shd w:val="clear" w:color="auto" w:fill="auto"/>
          </w:tcPr>
          <w:p w14:paraId="40A270F1" w14:textId="77777777" w:rsidR="0099331B" w:rsidRPr="00E06200" w:rsidRDefault="00F7586C" w:rsidP="00757ADB">
            <w:pPr>
              <w:spacing w:after="0"/>
              <w:contextualSpacing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Advisor’s Approval</w:t>
            </w:r>
          </w:p>
        </w:tc>
        <w:tc>
          <w:tcPr>
            <w:tcW w:w="7760" w:type="dxa"/>
            <w:shd w:val="clear" w:color="auto" w:fill="auto"/>
          </w:tcPr>
          <w:p w14:paraId="32D3B57A" w14:textId="77777777" w:rsidR="00EB4504" w:rsidRDefault="00EB4504" w:rsidP="00EB4504">
            <w:pPr>
              <w:spacing w:after="0"/>
              <w:contextualSpacing/>
              <w:rPr>
                <w:rFonts w:cs="Calibri"/>
                <w:sz w:val="24"/>
                <w:szCs w:val="24"/>
              </w:rPr>
            </w:pPr>
          </w:p>
          <w:p w14:paraId="7EE5E0AF" w14:textId="77777777" w:rsidR="00EB4504" w:rsidRDefault="00EB4504" w:rsidP="00F7586C">
            <w:pPr>
              <w:spacing w:after="0"/>
              <w:contextualSpacing/>
              <w:jc w:val="center"/>
              <w:rPr>
                <w:rFonts w:cs="Calibri"/>
                <w:sz w:val="24"/>
                <w:szCs w:val="24"/>
              </w:rPr>
            </w:pPr>
          </w:p>
          <w:p w14:paraId="53E991D5" w14:textId="77777777" w:rsidR="00EB4504" w:rsidRDefault="00EB4504" w:rsidP="00F7586C">
            <w:pPr>
              <w:spacing w:after="0"/>
              <w:contextualSpacing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………………………………………………………</w:t>
            </w:r>
          </w:p>
          <w:p w14:paraId="428C86C0" w14:textId="07D9849B" w:rsidR="00EB4504" w:rsidRDefault="00EB4504" w:rsidP="00F7586C">
            <w:pPr>
              <w:spacing w:after="0"/>
              <w:contextualSpacing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(</w:t>
            </w:r>
            <w:r w:rsidRPr="007A06AA">
              <w:rPr>
                <w:rFonts w:cs="Calibri"/>
                <w:sz w:val="24"/>
                <w:szCs w:val="24"/>
              </w:rPr>
              <w:t xml:space="preserve">Dr. </w:t>
            </w:r>
            <w:proofErr w:type="spellStart"/>
            <w:r w:rsidR="006423A1" w:rsidRPr="006423A1">
              <w:rPr>
                <w:rFonts w:cs="Calibri"/>
                <w:sz w:val="24"/>
                <w:szCs w:val="24"/>
              </w:rPr>
              <w:t>Ukrit</w:t>
            </w:r>
            <w:proofErr w:type="spellEnd"/>
            <w:r w:rsidR="006423A1" w:rsidRPr="006423A1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="006423A1" w:rsidRPr="006423A1">
              <w:rPr>
                <w:rFonts w:cs="Calibri"/>
                <w:sz w:val="24"/>
                <w:szCs w:val="24"/>
              </w:rPr>
              <w:t>Watchareeruetai</w:t>
            </w:r>
            <w:proofErr w:type="spellEnd"/>
            <w:r>
              <w:rPr>
                <w:rFonts w:cs="Calibri"/>
                <w:sz w:val="24"/>
                <w:szCs w:val="24"/>
              </w:rPr>
              <w:t>)</w:t>
            </w:r>
          </w:p>
          <w:p w14:paraId="241A3C95" w14:textId="77777777" w:rsidR="00EB4504" w:rsidRDefault="00EB4504" w:rsidP="00F7586C">
            <w:pPr>
              <w:spacing w:after="0"/>
              <w:contextualSpacing/>
              <w:jc w:val="center"/>
              <w:rPr>
                <w:rFonts w:cs="Calibri"/>
                <w:sz w:val="24"/>
                <w:szCs w:val="24"/>
              </w:rPr>
            </w:pPr>
          </w:p>
          <w:p w14:paraId="1D92E8E3" w14:textId="77777777" w:rsidR="00EB4504" w:rsidRPr="00E06200" w:rsidRDefault="00EB4504" w:rsidP="00F7586C">
            <w:pPr>
              <w:spacing w:after="0"/>
              <w:contextualSpacing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Date: ………… / ………… / ………….</w:t>
            </w:r>
          </w:p>
        </w:tc>
      </w:tr>
    </w:tbl>
    <w:p w14:paraId="32189986" w14:textId="77777777" w:rsidR="00AE1C25" w:rsidRPr="00AE1C25" w:rsidRDefault="00AE1C25" w:rsidP="005D287C">
      <w:pPr>
        <w:spacing w:after="120" w:line="240" w:lineRule="auto"/>
      </w:pPr>
    </w:p>
    <w:sectPr w:rsidR="00AE1C25" w:rsidRPr="00AE1C25" w:rsidSect="00C5058D">
      <w:footerReference w:type="default" r:id="rId11"/>
      <w:pgSz w:w="12240" w:h="15840"/>
      <w:pgMar w:top="450" w:right="720" w:bottom="1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1877F" w14:textId="77777777" w:rsidR="009528DD" w:rsidRDefault="009528DD" w:rsidP="005F0044">
      <w:pPr>
        <w:spacing w:after="0" w:line="240" w:lineRule="auto"/>
      </w:pPr>
      <w:r>
        <w:separator/>
      </w:r>
    </w:p>
  </w:endnote>
  <w:endnote w:type="continuationSeparator" w:id="0">
    <w:p w14:paraId="6E15F10A" w14:textId="77777777" w:rsidR="009528DD" w:rsidRDefault="009528DD" w:rsidP="005F0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14707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363F56" w14:textId="77777777" w:rsidR="005F0044" w:rsidRDefault="005F00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89213" w14:textId="77777777" w:rsidR="005F0044" w:rsidRDefault="005F0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FF1E3" w14:textId="77777777" w:rsidR="009528DD" w:rsidRDefault="009528DD" w:rsidP="005F0044">
      <w:pPr>
        <w:spacing w:after="0" w:line="240" w:lineRule="auto"/>
      </w:pPr>
      <w:r>
        <w:separator/>
      </w:r>
    </w:p>
  </w:footnote>
  <w:footnote w:type="continuationSeparator" w:id="0">
    <w:p w14:paraId="6D1F4927" w14:textId="77777777" w:rsidR="009528DD" w:rsidRDefault="009528DD" w:rsidP="005F0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540EB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0E0E0D"/>
    <w:multiLevelType w:val="hybridMultilevel"/>
    <w:tmpl w:val="9A7E4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473CB"/>
    <w:multiLevelType w:val="hybridMultilevel"/>
    <w:tmpl w:val="6D049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B66D6"/>
    <w:multiLevelType w:val="hybridMultilevel"/>
    <w:tmpl w:val="D07E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25EEE"/>
    <w:multiLevelType w:val="hybridMultilevel"/>
    <w:tmpl w:val="23D06930"/>
    <w:lvl w:ilvl="0" w:tplc="8320DDA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3A1"/>
    <w:rsid w:val="00115B88"/>
    <w:rsid w:val="00147656"/>
    <w:rsid w:val="00190BCD"/>
    <w:rsid w:val="001D58BE"/>
    <w:rsid w:val="00212D53"/>
    <w:rsid w:val="00271103"/>
    <w:rsid w:val="00286A3B"/>
    <w:rsid w:val="002D4D9F"/>
    <w:rsid w:val="002F4EDE"/>
    <w:rsid w:val="003129F2"/>
    <w:rsid w:val="003C647A"/>
    <w:rsid w:val="004252B5"/>
    <w:rsid w:val="00453C6C"/>
    <w:rsid w:val="00461AB0"/>
    <w:rsid w:val="0046367B"/>
    <w:rsid w:val="0052176B"/>
    <w:rsid w:val="0054467D"/>
    <w:rsid w:val="00570C93"/>
    <w:rsid w:val="0057525A"/>
    <w:rsid w:val="005B5E6B"/>
    <w:rsid w:val="005D24D4"/>
    <w:rsid w:val="005D287C"/>
    <w:rsid w:val="005F0044"/>
    <w:rsid w:val="00636ACE"/>
    <w:rsid w:val="006423A1"/>
    <w:rsid w:val="00653E7F"/>
    <w:rsid w:val="00656427"/>
    <w:rsid w:val="006B0B55"/>
    <w:rsid w:val="006C530F"/>
    <w:rsid w:val="006E687A"/>
    <w:rsid w:val="006F0FC0"/>
    <w:rsid w:val="0074235E"/>
    <w:rsid w:val="007578A0"/>
    <w:rsid w:val="00757ADB"/>
    <w:rsid w:val="00773DD1"/>
    <w:rsid w:val="007A06AA"/>
    <w:rsid w:val="007B0BFF"/>
    <w:rsid w:val="007F3BFA"/>
    <w:rsid w:val="00805742"/>
    <w:rsid w:val="00807A43"/>
    <w:rsid w:val="008174F1"/>
    <w:rsid w:val="00822B96"/>
    <w:rsid w:val="00823C87"/>
    <w:rsid w:val="008A2C57"/>
    <w:rsid w:val="008A5B0C"/>
    <w:rsid w:val="009528DD"/>
    <w:rsid w:val="009721F2"/>
    <w:rsid w:val="00982BE5"/>
    <w:rsid w:val="0099331B"/>
    <w:rsid w:val="009C0172"/>
    <w:rsid w:val="009F3F87"/>
    <w:rsid w:val="00A4218D"/>
    <w:rsid w:val="00A86941"/>
    <w:rsid w:val="00AA073F"/>
    <w:rsid w:val="00AE1C25"/>
    <w:rsid w:val="00AF3459"/>
    <w:rsid w:val="00BB6286"/>
    <w:rsid w:val="00BE4CAD"/>
    <w:rsid w:val="00C31592"/>
    <w:rsid w:val="00C42E06"/>
    <w:rsid w:val="00C5058D"/>
    <w:rsid w:val="00CE690C"/>
    <w:rsid w:val="00CF458B"/>
    <w:rsid w:val="00D149E7"/>
    <w:rsid w:val="00DA2A26"/>
    <w:rsid w:val="00DC0817"/>
    <w:rsid w:val="00E06200"/>
    <w:rsid w:val="00E90816"/>
    <w:rsid w:val="00EB26F2"/>
    <w:rsid w:val="00EB4504"/>
    <w:rsid w:val="00EF72FA"/>
    <w:rsid w:val="00F47955"/>
    <w:rsid w:val="00F71A5B"/>
    <w:rsid w:val="00F7586C"/>
    <w:rsid w:val="00F954D2"/>
    <w:rsid w:val="00FE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20D6"/>
  <w15:chartTrackingRefBased/>
  <w15:docId w15:val="{D4AD2EFC-6F3B-47DA-A234-0B10BDF8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GB" w:eastAsia="en-GB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E6B"/>
    <w:pPr>
      <w:spacing w:after="0" w:line="240" w:lineRule="auto"/>
    </w:pPr>
    <w:rPr>
      <w:rFonts w:ascii="Tahoma" w:hAnsi="Tahoma" w:cs="Angsana New"/>
      <w:sz w:val="16"/>
      <w:szCs w:val="16"/>
      <w:lang w:val="x-none" w:eastAsia="x-none" w:bidi="th-TH"/>
    </w:rPr>
  </w:style>
  <w:style w:type="character" w:customStyle="1" w:styleId="BalloonTextChar">
    <w:name w:val="Balloon Text Char"/>
    <w:link w:val="BalloonText"/>
    <w:uiPriority w:val="99"/>
    <w:semiHidden/>
    <w:rsid w:val="005B5E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33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rsid w:val="007578A0"/>
  </w:style>
  <w:style w:type="paragraph" w:styleId="Header">
    <w:name w:val="header"/>
    <w:basedOn w:val="Normal"/>
    <w:link w:val="HeaderChar"/>
    <w:uiPriority w:val="99"/>
    <w:unhideWhenUsed/>
    <w:rsid w:val="005F0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044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5F0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044"/>
    <w:rPr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75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F:\university\year4\Senior%20project\Software%20Project%201%20-%20Log%20Book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32C2B315797345976695326AC0F84A" ma:contentTypeVersion="13" ma:contentTypeDescription="Create a new document." ma:contentTypeScope="" ma:versionID="43878edb6ca66fcd0e1fe516e639c9af">
  <xsd:schema xmlns:xsd="http://www.w3.org/2001/XMLSchema" xmlns:xs="http://www.w3.org/2001/XMLSchema" xmlns:p="http://schemas.microsoft.com/office/2006/metadata/properties" xmlns:ns3="90b4d850-7ae6-4ffd-862d-923814296712" xmlns:ns4="a11ebe7a-3731-4315-a8be-2287fa5b863a" targetNamespace="http://schemas.microsoft.com/office/2006/metadata/properties" ma:root="true" ma:fieldsID="f466ba71ee914fa637d69d3a5c061660" ns3:_="" ns4:_="">
    <xsd:import namespace="90b4d850-7ae6-4ffd-862d-923814296712"/>
    <xsd:import namespace="a11ebe7a-3731-4315-a8be-2287fa5b863a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4d850-7ae6-4ffd-862d-923814296712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ebe7a-3731-4315-a8be-2287fa5b86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DAF913-C2CB-46AD-914A-922960A723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BA7693-141F-48D0-9DC7-2DC797E4CD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75470A-C439-49D0-9EB6-7648B47402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b4d850-7ae6-4ffd-862d-923814296712"/>
    <ds:schemaRef ds:uri="a11ebe7a-3731-4315-a8be-2287fa5b86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F:\university\year4\Senior project\Software Project 1 - Log Book Template.dotx</Template>
  <TotalTime>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NeoSixMan</dc:creator>
  <cp:keywords/>
  <cp:lastModifiedBy>59090011</cp:lastModifiedBy>
  <cp:revision>3</cp:revision>
  <cp:lastPrinted>2020-02-28T02:55:00Z</cp:lastPrinted>
  <dcterms:created xsi:type="dcterms:W3CDTF">2020-02-28T02:55:00Z</dcterms:created>
  <dcterms:modified xsi:type="dcterms:W3CDTF">2020-02-28T02:56:00Z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0x010100FE32C2B315797345976695326AC0F84A</vt:lpwstr>
  </property>
</Properties>
</file>